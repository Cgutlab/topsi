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bre del currículo"/>
        <w:tag w:val="Nombre del currículo"/>
        <w:id w:val="-925414414"/>
        <w:placeholder>
          <w:docPart w:val="A792A1595C8C43399F6154DEFAAEE697"/>
        </w:placeholder>
        <w:docPartList>
          <w:docPartGallery w:val="Quick Parts"/>
          <w:docPartCategory w:val=" Nombre del currículo"/>
        </w:docPartList>
      </w:sdtPr>
      <w:sdtEndPr>
        <w:rPr>
          <w:b/>
        </w:rPr>
      </w:sdtEndPr>
      <w:sdtContent>
        <w:tbl>
          <w:tblPr>
            <w:tblW w:w="5165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501"/>
            <w:gridCol w:w="1619"/>
          </w:tblGrid>
          <w:tr w:rsidR="00956ACB" w:rsidTr="005C507E">
            <w:trPr>
              <w:trHeight w:val="710"/>
            </w:trPr>
            <w:tc>
              <w:tcPr>
                <w:tcW w:w="42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956ACB" w:rsidRDefault="00CA4A6A">
                <w:pPr>
                  <w:pStyle w:val="Nombr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-747420753"/>
                    <w:placeholder>
                      <w:docPart w:val="8192FD8E42D34F3AB689C5D63DE9DEC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C507E">
                      <w:rPr>
                        <w:b w:val="0"/>
                        <w:bCs/>
                        <w:lang w:val="it-IT"/>
                      </w:rPr>
                      <w:t>ariel rodriguez</w:t>
                    </w:r>
                  </w:sdtContent>
                </w:sdt>
              </w:p>
            </w:tc>
            <w:tc>
              <w:tcPr>
                <w:tcW w:w="80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956ACB" w:rsidRDefault="005C507E">
                <w:pPr>
                  <w:pStyle w:val="Sinespaciado"/>
                  <w:ind w:left="71" w:hanging="71"/>
                  <w:jc w:val="right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5C2485D6" wp14:editId="002F552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-1905</wp:posOffset>
                      </wp:positionV>
                      <wp:extent cx="847725" cy="1186815"/>
                      <wp:effectExtent l="0" t="0" r="9525" b="0"/>
                      <wp:wrapNone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G_1516043738526 (2)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7725" cy="1186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956ACB" w:rsidTr="005C507E">
            <w:trPr>
              <w:trHeight w:val="407"/>
            </w:trPr>
            <w:tc>
              <w:tcPr>
                <w:tcW w:w="42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956ACB" w:rsidRPr="00450416" w:rsidRDefault="00CA4A6A" w:rsidP="005C507E">
                <w:pPr>
                  <w:pStyle w:val="Sinespaciado"/>
                  <w:jc w:val="center"/>
                  <w:rPr>
                    <w:caps/>
                    <w:color w:val="FFFFFF" w:themeColor="background1"/>
                    <w:sz w:val="22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</w:rPr>
                    <w:alias w:val="Dirección"/>
                    <w:id w:val="-741638233"/>
                    <w:placeholder>
                      <w:docPart w:val="2CF826DCF29F4A26B64027FFD74DF26A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90E0C">
                      <w:rPr>
                        <w:caps/>
                        <w:color w:val="FFFFFF" w:themeColor="background1"/>
                        <w:sz w:val="22"/>
                      </w:rPr>
                      <w:t>anchordo</w:t>
                    </w:r>
                    <w:r w:rsidR="00E93B6E">
                      <w:rPr>
                        <w:caps/>
                        <w:color w:val="FFFFFF" w:themeColor="background1"/>
                        <w:sz w:val="22"/>
                      </w:rPr>
                      <w:t>qui 898  saenz peña</w:t>
                    </w:r>
                  </w:sdtContent>
                </w:sdt>
              </w:p>
            </w:tc>
            <w:tc>
              <w:tcPr>
                <w:tcW w:w="80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956ACB" w:rsidRDefault="00956ACB">
                <w:pPr>
                  <w:pStyle w:val="Sinespaciado"/>
                </w:pPr>
              </w:p>
            </w:tc>
          </w:tr>
          <w:tr w:rsidR="00956ACB" w:rsidTr="005C507E">
            <w:trPr>
              <w:trHeight w:val="80"/>
            </w:trPr>
            <w:tc>
              <w:tcPr>
                <w:tcW w:w="42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56ACB" w:rsidRPr="00450416" w:rsidRDefault="00CA4A6A" w:rsidP="00450416">
                <w:pPr>
                  <w:pStyle w:val="Sinespaciado"/>
                  <w:jc w:val="center"/>
                  <w:rPr>
                    <w:caps/>
                    <w:color w:val="93A299" w:themeColor="accent1"/>
                    <w:sz w:val="22"/>
                  </w:rPr>
                </w:pPr>
                <w:sdt>
                  <w:sdtPr>
                    <w:rPr>
                      <w:color w:val="93A299" w:themeColor="accent1"/>
                      <w:sz w:val="22"/>
                    </w:rPr>
                    <w:alias w:val="Teléfono"/>
                    <w:id w:val="-1808010215"/>
                    <w:placeholder>
                      <w:docPart w:val="3969948E0E804772BED58E878CBDD7ED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E93B6E">
                      <w:rPr>
                        <w:color w:val="93A299" w:themeColor="accent1"/>
                        <w:sz w:val="22"/>
                      </w:rPr>
                      <w:t>42 años</w:t>
                    </w:r>
                  </w:sdtContent>
                </w:sdt>
                <w:r w:rsidR="00450416" w:rsidRPr="00450416">
                  <w:rPr>
                    <w:color w:val="93A299" w:themeColor="accent1"/>
                    <w:sz w:val="22"/>
                    <w:lang w:val="es-ES"/>
                  </w:rPr>
                  <w:t xml:space="preserve">  ▪ 21998345 – 1162310143 </w:t>
                </w:r>
                <w:r w:rsidR="00E160B1" w:rsidRPr="00450416">
                  <w:rPr>
                    <w:color w:val="93A299" w:themeColor="accent1"/>
                    <w:sz w:val="22"/>
                    <w:lang w:val="es-ES"/>
                  </w:rPr>
                  <w:t>▪</w:t>
                </w:r>
                <w:r w:rsidR="00450416" w:rsidRPr="00450416">
                  <w:rPr>
                    <w:color w:val="93A299" w:themeColor="accent1"/>
                    <w:sz w:val="22"/>
                    <w:lang w:val="es-ES"/>
                  </w:rPr>
                  <w:t xml:space="preserve"> </w:t>
                </w:r>
                <w:r w:rsidR="00E160B1" w:rsidRPr="00450416">
                  <w:rPr>
                    <w:rFonts w:eastAsiaTheme="minorEastAsia"/>
                    <w:color w:val="93A299" w:themeColor="accent1"/>
                    <w:sz w:val="22"/>
                    <w:lang w:val="es-ES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22"/>
                    </w:rPr>
                    <w:id w:val="1863781786"/>
                    <w:placeholder>
                      <w:docPart w:val="6D25162076464DBCA6489B6E19A71DC0"/>
                    </w:placeholder>
                    <w:text/>
                  </w:sdtPr>
                  <w:sdtEndPr/>
                  <w:sdtContent>
                    <w:r w:rsidR="00450416" w:rsidRPr="00450416">
                      <w:rPr>
                        <w:color w:val="93A299" w:themeColor="accent1"/>
                        <w:sz w:val="22"/>
                      </w:rPr>
                      <w:t>aro7576@outlook.com.ar</w:t>
                    </w:r>
                  </w:sdtContent>
                </w:sdt>
              </w:p>
            </w:tc>
            <w:tc>
              <w:tcPr>
                <w:tcW w:w="8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956ACB" w:rsidRDefault="00956ACB">
                <w:pPr>
                  <w:pStyle w:val="Sinespaciado"/>
                </w:pPr>
              </w:p>
            </w:tc>
          </w:tr>
        </w:tbl>
        <w:p w:rsidR="00B90E0C" w:rsidRDefault="00CA4A6A" w:rsidP="00B90E0C">
          <w:pPr>
            <w:rPr>
              <w:rFonts w:eastAsiaTheme="minorEastAsia"/>
              <w:b/>
              <w:bCs/>
              <w:szCs w:val="21"/>
            </w:rPr>
          </w:pPr>
        </w:p>
      </w:sdtContent>
    </w:sdt>
    <w:p w:rsidR="00956ACB" w:rsidRPr="00B90E0C" w:rsidRDefault="004F535F" w:rsidP="00B90E0C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i/>
          <w:sz w:val="28"/>
          <w:lang w:val="es-ES"/>
        </w:rPr>
        <w:t>Objetivo</w:t>
      </w:r>
    </w:p>
    <w:p w:rsidR="00AC316F" w:rsidRPr="00AA4D31" w:rsidRDefault="00450416" w:rsidP="00B90E0C">
      <w:pPr>
        <w:spacing w:after="0" w:line="240" w:lineRule="auto"/>
      </w:pPr>
      <w:r w:rsidRPr="00450416">
        <w:t>Poder incorporarme a una empresa donde pueda desarrollarme, aceptar nuevos desafíos, lograr objetivos que impliquen un crecimiento tanto personal como profesional.</w:t>
      </w:r>
    </w:p>
    <w:p w:rsidR="00AA4D31" w:rsidRPr="00AA4D31" w:rsidRDefault="00E160B1" w:rsidP="00AA4D31">
      <w:pPr>
        <w:pStyle w:val="Encabezadodeseccin"/>
        <w:spacing w:line="240" w:lineRule="auto"/>
        <w:rPr>
          <w:i/>
          <w:sz w:val="28"/>
          <w:lang w:val="es-ES"/>
        </w:rPr>
      </w:pPr>
      <w:r w:rsidRPr="00826D43">
        <w:rPr>
          <w:i/>
          <w:sz w:val="28"/>
          <w:lang w:val="es-ES"/>
        </w:rPr>
        <w:t>Experiencia</w:t>
      </w:r>
    </w:p>
    <w:p w:rsidR="00450416" w:rsidRPr="00450416" w:rsidRDefault="00450416" w:rsidP="004F535F">
      <w:pPr>
        <w:spacing w:line="240" w:lineRule="auto"/>
        <w:rPr>
          <w:b/>
          <w:i/>
        </w:rPr>
      </w:pPr>
      <w:r w:rsidRPr="00450416">
        <w:rPr>
          <w:b/>
          <w:i/>
        </w:rPr>
        <w:t>Empleado de depósito – ARTFUL SR</w:t>
      </w:r>
      <w:r w:rsidR="00826D43">
        <w:rPr>
          <w:b/>
          <w:i/>
        </w:rPr>
        <w:t>L</w:t>
      </w:r>
      <w:r w:rsidRPr="00450416">
        <w:rPr>
          <w:b/>
          <w:i/>
        </w:rPr>
        <w:t xml:space="preserve">  08/18 – 11/18</w:t>
      </w:r>
    </w:p>
    <w:p w:rsidR="00450416" w:rsidRDefault="00450416" w:rsidP="004F535F">
      <w:pPr>
        <w:spacing w:line="240" w:lineRule="auto"/>
      </w:pPr>
      <w:r w:rsidRPr="00450416">
        <w:t>Recepción, confección de pedidos, remi</w:t>
      </w:r>
      <w:r w:rsidR="00F85AD9">
        <w:t>to, ordenes de compras, carga /</w:t>
      </w:r>
      <w:r w:rsidRPr="00450416">
        <w:t>descarga. Preparación de materiales para los distintos talleres,</w:t>
      </w:r>
      <w:r w:rsidR="0014112B">
        <w:t xml:space="preserve"> avíos,</w:t>
      </w:r>
      <w:r w:rsidRPr="00450416">
        <w:t xml:space="preserve"> compras, control de stock, seguimiento del mismo. Atención al cliente </w:t>
      </w:r>
      <w:r>
        <w:t>–</w:t>
      </w:r>
      <w:r w:rsidRPr="00450416">
        <w:t xml:space="preserve"> proveedor</w:t>
      </w:r>
      <w:r w:rsidR="00B37D9A">
        <w:t>.</w:t>
      </w:r>
    </w:p>
    <w:p w:rsidR="00450416" w:rsidRPr="00450416" w:rsidRDefault="00450416" w:rsidP="004F535F">
      <w:pPr>
        <w:spacing w:line="240" w:lineRule="auto"/>
        <w:rPr>
          <w:b/>
          <w:i/>
        </w:rPr>
      </w:pPr>
      <w:r w:rsidRPr="00450416">
        <w:rPr>
          <w:b/>
          <w:i/>
        </w:rPr>
        <w:t>Empleado de depósito – FITTINOX SRL  09/2016 – 06/18</w:t>
      </w:r>
    </w:p>
    <w:p w:rsidR="00450416" w:rsidRPr="00450416" w:rsidRDefault="00F85AD9" w:rsidP="004F535F">
      <w:pPr>
        <w:spacing w:after="0" w:line="240" w:lineRule="auto"/>
      </w:pPr>
      <w:r>
        <w:t>Carga /</w:t>
      </w:r>
      <w:r w:rsidR="00450416" w:rsidRPr="00450416">
        <w:t>descarga, recepción, entrega, ordenes de trabajo</w:t>
      </w:r>
      <w:r>
        <w:t xml:space="preserve"> y compras</w:t>
      </w:r>
      <w:r w:rsidR="00450416" w:rsidRPr="00450416">
        <w:t>, preparación de pedidos, aten</w:t>
      </w:r>
      <w:r w:rsidR="0014112B">
        <w:t>ción a clientes y proveedores, r</w:t>
      </w:r>
      <w:r w:rsidR="00450416" w:rsidRPr="00450416">
        <w:t>eclamos.</w:t>
      </w:r>
      <w:r w:rsidR="0014112B">
        <w:t xml:space="preserve"> Confección de listados de entreg</w:t>
      </w:r>
      <w:r>
        <w:t>as y pendientes.</w:t>
      </w:r>
    </w:p>
    <w:p w:rsidR="00450416" w:rsidRDefault="00450416" w:rsidP="004F535F">
      <w:pPr>
        <w:spacing w:after="0" w:line="240" w:lineRule="auto"/>
      </w:pPr>
      <w:r w:rsidRPr="00450416">
        <w:t>Ingreso al si</w:t>
      </w:r>
      <w:r w:rsidR="00AA4D31">
        <w:t xml:space="preserve">stema de gestión, </w:t>
      </w:r>
      <w:r w:rsidRPr="00450416">
        <w:t>control de stock y seguimiento del mismo, remito, control</w:t>
      </w:r>
      <w:r w:rsidR="00AA4D31">
        <w:t xml:space="preserve"> de calidad visual, métrico, ensayos.</w:t>
      </w:r>
    </w:p>
    <w:p w:rsidR="00AA4D31" w:rsidRDefault="00AA4D31" w:rsidP="004F535F">
      <w:pPr>
        <w:spacing w:after="0" w:line="240" w:lineRule="auto"/>
      </w:pPr>
    </w:p>
    <w:p w:rsidR="004F535F" w:rsidRDefault="004A3BFA" w:rsidP="004F535F">
      <w:pPr>
        <w:spacing w:after="0" w:line="240" w:lineRule="auto"/>
        <w:rPr>
          <w:b/>
          <w:i/>
        </w:rPr>
      </w:pPr>
      <w:r>
        <w:rPr>
          <w:b/>
          <w:i/>
        </w:rPr>
        <w:t>Ope</w:t>
      </w:r>
      <w:r w:rsidR="0064122A">
        <w:rPr>
          <w:b/>
          <w:i/>
        </w:rPr>
        <w:t>rario de depósito – JUST ON TIME</w:t>
      </w:r>
      <w:r w:rsidR="00594E25" w:rsidRPr="00594E25">
        <w:rPr>
          <w:b/>
          <w:i/>
        </w:rPr>
        <w:t xml:space="preserve"> 12/2015 – 08/16</w:t>
      </w:r>
    </w:p>
    <w:p w:rsidR="004F535F" w:rsidRDefault="004F535F" w:rsidP="004F535F">
      <w:pPr>
        <w:spacing w:after="0" w:line="240" w:lineRule="auto"/>
        <w:rPr>
          <w:b/>
          <w:i/>
        </w:rPr>
      </w:pPr>
    </w:p>
    <w:p w:rsidR="00594E25" w:rsidRDefault="004A3BFA" w:rsidP="004F535F">
      <w:pPr>
        <w:spacing w:after="0" w:line="240" w:lineRule="auto"/>
      </w:pPr>
      <w:r>
        <w:t>Carga/descarga, recepción, control, preparación de pedidos</w:t>
      </w:r>
      <w:r w:rsidR="0064122A">
        <w:t xml:space="preserve">, embalaje, acompañante de chofer. </w:t>
      </w:r>
    </w:p>
    <w:p w:rsidR="004F535F" w:rsidRDefault="004F535F" w:rsidP="004F535F">
      <w:pPr>
        <w:spacing w:after="0" w:line="240" w:lineRule="auto"/>
      </w:pPr>
    </w:p>
    <w:p w:rsidR="00594E25" w:rsidRPr="00594E25" w:rsidRDefault="00594E25" w:rsidP="004F535F">
      <w:pPr>
        <w:spacing w:after="0" w:line="240" w:lineRule="auto"/>
        <w:rPr>
          <w:b/>
          <w:i/>
        </w:rPr>
      </w:pPr>
      <w:r w:rsidRPr="00594E25">
        <w:rPr>
          <w:b/>
          <w:i/>
        </w:rPr>
        <w:t>Operario calificado – C-BLADE Spa FARGING &amp; MANOFACTURING  02/2004 – 09/15</w:t>
      </w:r>
    </w:p>
    <w:p w:rsidR="004F535F" w:rsidRDefault="004F535F" w:rsidP="004F535F">
      <w:pPr>
        <w:spacing w:after="0" w:line="240" w:lineRule="auto"/>
      </w:pPr>
    </w:p>
    <w:p w:rsidR="00594E25" w:rsidRPr="00594E25" w:rsidRDefault="00B2151F" w:rsidP="004F535F">
      <w:pPr>
        <w:spacing w:after="0" w:line="240" w:lineRule="auto"/>
      </w:pPr>
      <w:r>
        <w:t>Contro</w:t>
      </w:r>
      <w:r w:rsidR="00A86325">
        <w:t>l de calidad, métrico, visual, e</w:t>
      </w:r>
      <w:r>
        <w:t>n</w:t>
      </w:r>
      <w:r w:rsidR="0014112B">
        <w:t xml:space="preserve">sayos no destructivos </w:t>
      </w:r>
      <w:r w:rsidR="00A86325">
        <w:t>independientemente</w:t>
      </w:r>
      <w:r>
        <w:t xml:space="preserve"> del estado de elaboración (forjado, semielaborado, terminado)</w:t>
      </w:r>
      <w:r w:rsidR="00594E25" w:rsidRPr="00594E25">
        <w:t>, producción, reparación, planificación</w:t>
      </w:r>
      <w:r>
        <w:t xml:space="preserve"> de los controles, atención de</w:t>
      </w:r>
      <w:r w:rsidR="00AA4D31">
        <w:t xml:space="preserve"> inspectores. Deposito/expedición.</w:t>
      </w:r>
    </w:p>
    <w:p w:rsidR="00594E25" w:rsidRPr="00450416" w:rsidRDefault="00594E25" w:rsidP="004F535F">
      <w:pPr>
        <w:spacing w:after="0" w:line="240" w:lineRule="auto"/>
      </w:pPr>
    </w:p>
    <w:p w:rsidR="00594E25" w:rsidRPr="00594E25" w:rsidRDefault="00594E25" w:rsidP="004F535F">
      <w:pPr>
        <w:spacing w:line="240" w:lineRule="auto"/>
        <w:rPr>
          <w:b/>
          <w:i/>
        </w:rPr>
      </w:pPr>
      <w:r w:rsidRPr="00594E25">
        <w:rPr>
          <w:b/>
          <w:i/>
        </w:rPr>
        <w:t>Operario de producción - depósito – TOP PLASTIC TERMO FORMADO 05/01-02/04</w:t>
      </w:r>
    </w:p>
    <w:p w:rsidR="00594E25" w:rsidRDefault="00594E25" w:rsidP="004F535F">
      <w:pPr>
        <w:spacing w:line="240" w:lineRule="auto"/>
      </w:pPr>
      <w:r w:rsidRPr="00594E25">
        <w:t>Producción/armado, estampado, manejo de herramientas</w:t>
      </w:r>
      <w:r w:rsidR="00B2151F">
        <w:t xml:space="preserve">, maquinarias varias fijas o de mano, </w:t>
      </w:r>
      <w:r w:rsidRPr="00594E25">
        <w:t xml:space="preserve">carga/descarga, uso de auto elevador. </w:t>
      </w:r>
      <w:r w:rsidR="00AA4D31">
        <w:t>Deposito/expedición.</w:t>
      </w:r>
      <w:r w:rsidR="00B2151F">
        <w:t xml:space="preserve"> Atención de clientes, proveedores. </w:t>
      </w:r>
    </w:p>
    <w:p w:rsidR="00594E25" w:rsidRDefault="00594E25" w:rsidP="004F535F">
      <w:pPr>
        <w:spacing w:line="240" w:lineRule="auto"/>
        <w:rPr>
          <w:b/>
          <w:i/>
        </w:rPr>
      </w:pPr>
      <w:r w:rsidRPr="00594E25">
        <w:rPr>
          <w:b/>
          <w:i/>
        </w:rPr>
        <w:t>Repositor</w:t>
      </w:r>
      <w:r w:rsidRPr="0014112B">
        <w:rPr>
          <w:b/>
          <w:i/>
        </w:rPr>
        <w:t xml:space="preserve"> </w:t>
      </w:r>
      <w:proofErr w:type="spellStart"/>
      <w:r w:rsidRPr="0014112B">
        <w:rPr>
          <w:b/>
          <w:i/>
        </w:rPr>
        <w:t>Merchandising</w:t>
      </w:r>
      <w:proofErr w:type="spellEnd"/>
      <w:r w:rsidRPr="00594E25">
        <w:rPr>
          <w:b/>
          <w:i/>
        </w:rPr>
        <w:t xml:space="preserve"> – COCA COLA FEMSA 02/97 – 04/01</w:t>
      </w:r>
    </w:p>
    <w:p w:rsidR="00956ACB" w:rsidRPr="00AA4D31" w:rsidRDefault="00594E25" w:rsidP="004F535F">
      <w:pPr>
        <w:spacing w:line="240" w:lineRule="auto"/>
        <w:rPr>
          <w:b/>
          <w:i/>
        </w:rPr>
      </w:pPr>
      <w:r w:rsidRPr="00594E25">
        <w:t>Reposición de productos, armado de góndolas, exhibidores, confección de pedidos, devoluciones, atención</w:t>
      </w:r>
      <w:r w:rsidR="00AA4D31">
        <w:t xml:space="preserve"> al público, tareas de depósito</w:t>
      </w:r>
    </w:p>
    <w:p w:rsidR="00956ACB" w:rsidRPr="00826D43" w:rsidRDefault="00E160B1" w:rsidP="004F535F">
      <w:pPr>
        <w:pStyle w:val="Encabezadodeseccin"/>
        <w:spacing w:line="240" w:lineRule="auto"/>
        <w:rPr>
          <w:i/>
          <w:sz w:val="28"/>
        </w:rPr>
      </w:pPr>
      <w:r w:rsidRPr="00826D43">
        <w:rPr>
          <w:i/>
          <w:sz w:val="28"/>
          <w:lang w:val="es-ES"/>
        </w:rPr>
        <w:t>Educación</w:t>
      </w:r>
      <w:bookmarkStart w:id="0" w:name="_GoBack"/>
      <w:bookmarkEnd w:id="0"/>
    </w:p>
    <w:p w:rsidR="00594E25" w:rsidRDefault="00594E25" w:rsidP="004F535F">
      <w:pPr>
        <w:pStyle w:val="Subseccin"/>
        <w:rPr>
          <w:color w:val="564B3C" w:themeColor="text2"/>
        </w:rPr>
      </w:pPr>
      <w:r w:rsidRPr="00594E25">
        <w:rPr>
          <w:color w:val="564B3C" w:themeColor="text2"/>
        </w:rPr>
        <w:t>Instituto J. M. Estrada – P. Moreno</w:t>
      </w:r>
      <w:r w:rsidR="00826D43">
        <w:rPr>
          <w:color w:val="564B3C" w:themeColor="text2"/>
        </w:rPr>
        <w:t>1996 – Perito M</w:t>
      </w:r>
      <w:r w:rsidRPr="00594E25">
        <w:rPr>
          <w:color w:val="564B3C" w:themeColor="text2"/>
        </w:rPr>
        <w:t>ercantil</w:t>
      </w:r>
    </w:p>
    <w:p w:rsidR="00594E25" w:rsidRDefault="00594E25" w:rsidP="004F535F">
      <w:pPr>
        <w:pStyle w:val="Subseccin"/>
        <w:rPr>
          <w:color w:val="564B3C" w:themeColor="text2"/>
        </w:rPr>
      </w:pPr>
      <w:r w:rsidRPr="00594E25">
        <w:rPr>
          <w:color w:val="564B3C" w:themeColor="text2"/>
        </w:rPr>
        <w:t>CFP 406</w:t>
      </w:r>
      <w:r w:rsidR="00826D43">
        <w:rPr>
          <w:color w:val="564B3C" w:themeColor="text2"/>
        </w:rPr>
        <w:t xml:space="preserve"> - </w:t>
      </w:r>
      <w:r w:rsidRPr="00594E25">
        <w:rPr>
          <w:color w:val="564B3C" w:themeColor="text2"/>
        </w:rPr>
        <w:t xml:space="preserve">Operador Pc – Paquete Office </w:t>
      </w:r>
    </w:p>
    <w:p w:rsidR="00956ACB" w:rsidRDefault="00594E25" w:rsidP="004F535F">
      <w:pPr>
        <w:pStyle w:val="Subseccin"/>
      </w:pPr>
      <w:r w:rsidRPr="00594E25">
        <w:rPr>
          <w:color w:val="564B3C" w:themeColor="text2"/>
        </w:rPr>
        <w:t>Idioma</w:t>
      </w:r>
      <w:r w:rsidR="00826D43">
        <w:rPr>
          <w:color w:val="564B3C" w:themeColor="text2"/>
        </w:rPr>
        <w:t xml:space="preserve"> -</w:t>
      </w:r>
      <w:r w:rsidRPr="00594E25">
        <w:rPr>
          <w:color w:val="564B3C" w:themeColor="text2"/>
        </w:rPr>
        <w:t xml:space="preserve"> Italiano Avanzado </w:t>
      </w:r>
    </w:p>
    <w:p w:rsidR="00956ACB" w:rsidRDefault="00E160B1" w:rsidP="004F535F">
      <w:pPr>
        <w:pStyle w:val="Encabezadodeseccin"/>
        <w:spacing w:line="240" w:lineRule="auto"/>
        <w:rPr>
          <w:i/>
          <w:sz w:val="28"/>
          <w:lang w:val="it-IT"/>
        </w:rPr>
      </w:pPr>
      <w:r w:rsidRPr="00E93B6E">
        <w:rPr>
          <w:i/>
          <w:sz w:val="28"/>
          <w:lang w:val="it-IT"/>
        </w:rPr>
        <w:t>Referencias</w:t>
      </w:r>
    </w:p>
    <w:p w:rsidR="00826D43" w:rsidRPr="004F535F" w:rsidRDefault="00826D43" w:rsidP="004F535F">
      <w:pPr>
        <w:tabs>
          <w:tab w:val="left" w:pos="2670"/>
        </w:tabs>
        <w:spacing w:after="0" w:line="240" w:lineRule="auto"/>
        <w:rPr>
          <w:color w:val="000000" w:themeColor="text1"/>
          <w:u w:val="single"/>
          <w:lang w:val="it-IT"/>
        </w:rPr>
      </w:pPr>
      <w:r w:rsidRPr="00E93B6E">
        <w:rPr>
          <w:color w:val="000000" w:themeColor="text1"/>
          <w:u w:val="single"/>
          <w:lang w:val="it-IT"/>
        </w:rPr>
        <w:t>ARTFUL SRL</w:t>
      </w:r>
      <w:r w:rsidR="004F535F">
        <w:rPr>
          <w:color w:val="000000" w:themeColor="text1"/>
          <w:u w:val="single"/>
          <w:lang w:val="it-IT"/>
        </w:rPr>
        <w:t xml:space="preserve"> </w:t>
      </w:r>
      <w:r w:rsidR="00CE4955">
        <w:rPr>
          <w:color w:val="000000" w:themeColor="text1"/>
          <w:lang w:val="it-IT"/>
        </w:rPr>
        <w:t xml:space="preserve">  </w:t>
      </w:r>
      <w:r w:rsidRPr="00E93B6E">
        <w:rPr>
          <w:color w:val="000000" w:themeColor="text1"/>
          <w:lang w:val="it-IT"/>
        </w:rPr>
        <w:t xml:space="preserve">Propietario/Gerente, Mariano Frassia </w:t>
      </w:r>
      <w:r w:rsidR="00CE4955">
        <w:rPr>
          <w:color w:val="000000" w:themeColor="text1"/>
          <w:lang w:val="it-IT"/>
        </w:rPr>
        <w:t xml:space="preserve"> </w:t>
      </w:r>
      <w:r w:rsidR="00CE4955" w:rsidRPr="00CE4955">
        <w:rPr>
          <w:color w:val="000000" w:themeColor="text1"/>
          <w:lang w:val="it-IT"/>
        </w:rPr>
        <w:t xml:space="preserve">4552-6001 / </w:t>
      </w:r>
      <w:r w:rsidRPr="00E93B6E">
        <w:rPr>
          <w:color w:val="000000" w:themeColor="text1"/>
          <w:lang w:val="it-IT"/>
        </w:rPr>
        <w:t>1136919083</w:t>
      </w:r>
    </w:p>
    <w:p w:rsidR="00291A08" w:rsidRPr="004F535F" w:rsidRDefault="004F535F" w:rsidP="004F535F">
      <w:pPr>
        <w:tabs>
          <w:tab w:val="left" w:pos="2670"/>
        </w:tabs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FITTINOX </w:t>
      </w:r>
      <w:r w:rsidR="00CE4955">
        <w:rPr>
          <w:color w:val="000000" w:themeColor="text1"/>
          <w:u w:val="single"/>
        </w:rPr>
        <w:t>SRL</w:t>
      </w:r>
      <w:r w:rsidR="00CE4955">
        <w:rPr>
          <w:color w:val="000000" w:themeColor="text1"/>
        </w:rPr>
        <w:t xml:space="preserve"> Responsable</w:t>
      </w:r>
      <w:r w:rsidR="00826D43" w:rsidRPr="00291A08">
        <w:rPr>
          <w:color w:val="000000" w:themeColor="text1"/>
        </w:rPr>
        <w:t xml:space="preserve"> de calidad/logística, O. </w:t>
      </w:r>
      <w:r w:rsidR="00CE4955" w:rsidRPr="00291A08">
        <w:rPr>
          <w:color w:val="000000" w:themeColor="text1"/>
        </w:rPr>
        <w:t>Pacheco</w:t>
      </w:r>
      <w:r w:rsidR="00CE4955">
        <w:rPr>
          <w:color w:val="000000" w:themeColor="text1"/>
        </w:rPr>
        <w:t xml:space="preserve"> </w:t>
      </w:r>
      <w:r w:rsidR="00CE4955" w:rsidRPr="00291A08">
        <w:rPr>
          <w:color w:val="000000" w:themeColor="text1"/>
        </w:rPr>
        <w:t>4738</w:t>
      </w:r>
      <w:r>
        <w:rPr>
          <w:rFonts w:ascii="Arial" w:hAnsi="Arial" w:cs="Arial"/>
          <w:color w:val="222222"/>
          <w:shd w:val="clear" w:color="auto" w:fill="FFFFFF"/>
        </w:rPr>
        <w:t>-5562</w:t>
      </w:r>
      <w:r>
        <w:rPr>
          <w:rFonts w:ascii="Arial" w:hAnsi="Arial" w:cs="Arial"/>
          <w:color w:val="222222"/>
          <w:shd w:val="clear" w:color="auto" w:fill="FFFFFF"/>
        </w:rPr>
        <w:t xml:space="preserve"> /</w:t>
      </w:r>
      <w:r>
        <w:rPr>
          <w:color w:val="000000" w:themeColor="text1"/>
        </w:rPr>
        <w:t xml:space="preserve"> </w:t>
      </w:r>
      <w:r w:rsidR="00826D43" w:rsidRPr="00291A08">
        <w:rPr>
          <w:color w:val="000000" w:themeColor="text1"/>
        </w:rPr>
        <w:t>1138924283</w:t>
      </w:r>
    </w:p>
    <w:sectPr w:rsidR="00291A08" w:rsidRPr="004F535F">
      <w:footerReference w:type="default" r:id="rId11"/>
      <w:headerReference w:type="first" r:id="rId12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A6A" w:rsidRDefault="00CA4A6A">
      <w:pPr>
        <w:spacing w:after="0" w:line="240" w:lineRule="auto"/>
      </w:pPr>
      <w:r>
        <w:separator/>
      </w:r>
    </w:p>
  </w:endnote>
  <w:endnote w:type="continuationSeparator" w:id="0">
    <w:p w:rsidR="00CA4A6A" w:rsidRDefault="00C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ACB" w:rsidRDefault="00E160B1">
    <w:pPr>
      <w:pStyle w:val="Piedepgina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ACB" w:rsidRDefault="00956A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ondo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956ACB" w:rsidRDefault="00956A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ACB" w:rsidRDefault="00956A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ondo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956ACB" w:rsidRDefault="00956A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ACB" w:rsidRDefault="00956AC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ondo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956ACB" w:rsidRDefault="00956AC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56ACB" w:rsidRDefault="00CA4A6A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9D4CE746B1B844C1B2863236B0EC1DA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507E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it-IT"/>
                                </w:rPr>
                                <w:t>ariel rodriguez</w:t>
                              </w:r>
                            </w:sdtContent>
                          </w:sdt>
                          <w:r w:rsidR="00E160B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="00E160B1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 Página </w:t>
                          </w:r>
                          <w:r w:rsidR="00E160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E160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E160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35F" w:rsidRPr="004F535F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E160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ech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:rsidR="00956ACB" w:rsidRDefault="00CA4A6A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9D4CE746B1B844C1B2863236B0EC1DA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C507E">
                          <w:rPr>
                            <w:color w:val="A6A6A6" w:themeColor="background1" w:themeShade="A6"/>
                            <w:sz w:val="18"/>
                            <w:szCs w:val="18"/>
                            <w:lang w:val="it-IT"/>
                          </w:rPr>
                          <w:t>ariel rodriguez</w:t>
                        </w:r>
                      </w:sdtContent>
                    </w:sdt>
                    <w:r w:rsidR="00E160B1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="00E160B1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 Página </w:t>
                    </w:r>
                    <w:r w:rsidR="00E160B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E160B1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E160B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4F535F" w:rsidRPr="004F535F">
                      <w:rPr>
                        <w:noProof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>2</w:t>
                    </w:r>
                    <w:r w:rsidR="00E160B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A6A" w:rsidRDefault="00CA4A6A">
      <w:pPr>
        <w:spacing w:after="0" w:line="240" w:lineRule="auto"/>
      </w:pPr>
      <w:r>
        <w:separator/>
      </w:r>
    </w:p>
  </w:footnote>
  <w:footnote w:type="continuationSeparator" w:id="0">
    <w:p w:rsidR="00CA4A6A" w:rsidRDefault="00C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ACB" w:rsidRDefault="00E160B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C883FC3"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858D366"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C8588EA"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7E"/>
    <w:rsid w:val="0014112B"/>
    <w:rsid w:val="00176FFA"/>
    <w:rsid w:val="00286D15"/>
    <w:rsid w:val="00291A08"/>
    <w:rsid w:val="003641A6"/>
    <w:rsid w:val="00413DC1"/>
    <w:rsid w:val="00450416"/>
    <w:rsid w:val="00490FCA"/>
    <w:rsid w:val="004A3BFA"/>
    <w:rsid w:val="004F535F"/>
    <w:rsid w:val="00561A7F"/>
    <w:rsid w:val="00594E25"/>
    <w:rsid w:val="005C507E"/>
    <w:rsid w:val="0064122A"/>
    <w:rsid w:val="0065254C"/>
    <w:rsid w:val="00722A10"/>
    <w:rsid w:val="00795582"/>
    <w:rsid w:val="00826D43"/>
    <w:rsid w:val="00956ACB"/>
    <w:rsid w:val="009E702C"/>
    <w:rsid w:val="00A549A8"/>
    <w:rsid w:val="00A86325"/>
    <w:rsid w:val="00AA4D31"/>
    <w:rsid w:val="00AC316F"/>
    <w:rsid w:val="00AC6125"/>
    <w:rsid w:val="00B2151F"/>
    <w:rsid w:val="00B37D9A"/>
    <w:rsid w:val="00B90E0C"/>
    <w:rsid w:val="00CA4A6A"/>
    <w:rsid w:val="00CE4955"/>
    <w:rsid w:val="00E160B1"/>
    <w:rsid w:val="00E636F9"/>
    <w:rsid w:val="00E93B6E"/>
    <w:rsid w:val="00F8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6E901"/>
  <w15:docId w15:val="{3B054058-25E2-40A9-AF04-844E1E11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D43"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Textodelcurrculumvtae">
    <w:name w:val="Texto del currículum vítae"/>
    <w:basedOn w:val="Normal"/>
    <w:qFormat/>
    <w:rsid w:val="00450416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en-US"/>
    </w:rPr>
  </w:style>
  <w:style w:type="table" w:customStyle="1" w:styleId="Informeanual">
    <w:name w:val="Informe anual"/>
    <w:basedOn w:val="Tablanormal"/>
    <w:uiPriority w:val="99"/>
    <w:rsid w:val="00450416"/>
    <w:pPr>
      <w:spacing w:before="40" w:after="160" w:line="288" w:lineRule="auto"/>
    </w:pPr>
    <w:rPr>
      <w:color w:val="595959" w:themeColor="text1" w:themeTint="A6"/>
      <w:sz w:val="20"/>
      <w:szCs w:val="20"/>
      <w:lang w:val="es-ES" w:eastAsia="en-US"/>
    </w:rPr>
    <w:tblPr>
      <w:tblBorders>
        <w:insideH w:val="single" w:sz="4" w:space="0" w:color="93A299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92A1595C8C43399F6154DEFAAE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B4B0D-2CEC-451F-88F6-28AA60FDEDE7}"/>
      </w:docPartPr>
      <w:docPartBody>
        <w:p w:rsidR="000869F7" w:rsidRDefault="00E954D4">
          <w:pPr>
            <w:pStyle w:val="A792A1595C8C43399F6154DEFAAEE697"/>
          </w:pPr>
          <w:r>
            <w:rPr>
              <w:lang w:val="es-ES"/>
            </w:rPr>
            <w:t>Elija un bloque de creación.</w:t>
          </w:r>
        </w:p>
      </w:docPartBody>
    </w:docPart>
    <w:docPart>
      <w:docPartPr>
        <w:name w:val="8192FD8E42D34F3AB689C5D63DE9D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BC88-AF34-4C84-8F86-435C5B7E71F0}"/>
      </w:docPartPr>
      <w:docPartBody>
        <w:p w:rsidR="000869F7" w:rsidRDefault="00E954D4">
          <w:pPr>
            <w:pStyle w:val="8192FD8E42D34F3AB689C5D63DE9DECC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2CF826DCF29F4A26B64027FFD74D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7E080-04FE-4486-93EA-31698C33FAD7}"/>
      </w:docPartPr>
      <w:docPartBody>
        <w:p w:rsidR="000869F7" w:rsidRDefault="00E954D4">
          <w:pPr>
            <w:pStyle w:val="2CF826DCF29F4A26B64027FFD74DF26A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3969948E0E804772BED58E878CBDD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F93FB-8ACC-4E08-B5B9-C3183CB725FE}"/>
      </w:docPartPr>
      <w:docPartBody>
        <w:p w:rsidR="000869F7" w:rsidRDefault="00E954D4">
          <w:pPr>
            <w:pStyle w:val="3969948E0E804772BED58E878CBDD7ED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6D25162076464DBCA6489B6E19A71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3BE54-51DE-4E7B-AA95-2E5BED876C32}"/>
      </w:docPartPr>
      <w:docPartBody>
        <w:p w:rsidR="000869F7" w:rsidRDefault="00E954D4">
          <w:pPr>
            <w:pStyle w:val="6D25162076464DBCA6489B6E19A71DC0"/>
          </w:pPr>
          <w:r>
            <w:rPr>
              <w:color w:val="5B9BD5" w:themeColor="accent1"/>
              <w:sz w:val="18"/>
              <w:szCs w:val="18"/>
              <w:lang w:val="es-ES"/>
            </w:rPr>
            <w:t>[Escriba su sitio web]</w:t>
          </w:r>
        </w:p>
      </w:docPartBody>
    </w:docPart>
    <w:docPart>
      <w:docPartPr>
        <w:name w:val="9D4CE746B1B844C1B2863236B0EC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09A4D-CAC0-49DF-948B-D4537708AD21}"/>
      </w:docPartPr>
      <w:docPartBody>
        <w:p w:rsidR="000869F7" w:rsidRDefault="00E954D4">
          <w:pPr>
            <w:pStyle w:val="9D4CE746B1B844C1B2863236B0EC1DAB"/>
          </w:pPr>
          <w:r>
            <w:rPr>
              <w:color w:val="A6A6A6" w:themeColor="background1" w:themeShade="A6"/>
              <w:sz w:val="18"/>
              <w:szCs w:val="1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13"/>
    <w:rsid w:val="00080AEE"/>
    <w:rsid w:val="000869F7"/>
    <w:rsid w:val="005C2485"/>
    <w:rsid w:val="00625988"/>
    <w:rsid w:val="00696538"/>
    <w:rsid w:val="006F3CDF"/>
    <w:rsid w:val="00763259"/>
    <w:rsid w:val="00800F47"/>
    <w:rsid w:val="008D4598"/>
    <w:rsid w:val="00D87B13"/>
    <w:rsid w:val="00E954D4"/>
    <w:rsid w:val="00EA3672"/>
    <w:rsid w:val="00E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92A1595C8C43399F6154DEFAAEE697">
    <w:name w:val="A792A1595C8C43399F6154DEFAAEE697"/>
  </w:style>
  <w:style w:type="paragraph" w:customStyle="1" w:styleId="8192FD8E42D34F3AB689C5D63DE9DECC">
    <w:name w:val="8192FD8E42D34F3AB689C5D63DE9DECC"/>
  </w:style>
  <w:style w:type="paragraph" w:customStyle="1" w:styleId="2CF826DCF29F4A26B64027FFD74DF26A">
    <w:name w:val="2CF826DCF29F4A26B64027FFD74DF26A"/>
  </w:style>
  <w:style w:type="paragraph" w:customStyle="1" w:styleId="3969948E0E804772BED58E878CBDD7ED">
    <w:name w:val="3969948E0E804772BED58E878CBDD7ED"/>
  </w:style>
  <w:style w:type="paragraph" w:customStyle="1" w:styleId="54C1ADD7692B47B5AA6393A461C3DA8E">
    <w:name w:val="54C1ADD7692B47B5AA6393A461C3DA8E"/>
  </w:style>
  <w:style w:type="paragraph" w:customStyle="1" w:styleId="6D25162076464DBCA6489B6E19A71DC0">
    <w:name w:val="6D25162076464DBCA6489B6E19A71DC0"/>
  </w:style>
  <w:style w:type="paragraph" w:customStyle="1" w:styleId="D25D8AF133EF4838BC3023FD2B56B2E6">
    <w:name w:val="D25D8AF133EF4838BC3023FD2B56B2E6"/>
  </w:style>
  <w:style w:type="paragraph" w:customStyle="1" w:styleId="0309C87B154C4919B883FDED633870EA">
    <w:name w:val="0309C87B154C4919B883FDED633870EA"/>
  </w:style>
  <w:style w:type="paragraph" w:customStyle="1" w:styleId="89EE0A9E89094468B086E0648DF11600">
    <w:name w:val="89EE0A9E89094468B086E0648DF11600"/>
  </w:style>
  <w:style w:type="paragraph" w:customStyle="1" w:styleId="D8813CA9862449B1A61CCEBFF2DD2312">
    <w:name w:val="D8813CA9862449B1A61CCEBFF2DD2312"/>
  </w:style>
  <w:style w:type="paragraph" w:customStyle="1" w:styleId="16CB0713960E48E3AA2F2E71299FD2BD">
    <w:name w:val="16CB0713960E48E3AA2F2E71299FD2BD"/>
  </w:style>
  <w:style w:type="paragraph" w:customStyle="1" w:styleId="C315B9712D0B4C55857F7349B5AF83B3">
    <w:name w:val="C315B9712D0B4C55857F7349B5AF83B3"/>
  </w:style>
  <w:style w:type="paragraph" w:customStyle="1" w:styleId="0330447FB2654B4993B581839C655899">
    <w:name w:val="0330447FB2654B4993B581839C655899"/>
  </w:style>
  <w:style w:type="paragraph" w:customStyle="1" w:styleId="3DBC5B464AB0449CA99D131C348E5EA3">
    <w:name w:val="3DBC5B464AB0449CA99D131C348E5EA3"/>
  </w:style>
  <w:style w:type="paragraph" w:customStyle="1" w:styleId="118A3D71226E436F81AE50BEE324ED8E">
    <w:name w:val="118A3D71226E436F81AE50BEE324ED8E"/>
  </w:style>
  <w:style w:type="paragraph" w:customStyle="1" w:styleId="C83822A93B10400DB41F6669ECA67833">
    <w:name w:val="C83822A93B10400DB41F6669ECA67833"/>
  </w:style>
  <w:style w:type="paragraph" w:customStyle="1" w:styleId="4128DED14EF945B3A59BBE7F5BB0D19E">
    <w:name w:val="4128DED14EF945B3A59BBE7F5BB0D19E"/>
  </w:style>
  <w:style w:type="paragraph" w:customStyle="1" w:styleId="5AD8D8537E414848B0A3A96334EAE96E">
    <w:name w:val="5AD8D8537E414848B0A3A96334EAE96E"/>
  </w:style>
  <w:style w:type="paragraph" w:customStyle="1" w:styleId="BF8CCE898A0346DBA1D52D3BFDE66FEF">
    <w:name w:val="BF8CCE898A0346DBA1D52D3BFDE66FEF"/>
  </w:style>
  <w:style w:type="paragraph" w:customStyle="1" w:styleId="9D4CE746B1B844C1B2863236B0EC1DAB">
    <w:name w:val="9D4CE746B1B844C1B2863236B0EC1DAB"/>
  </w:style>
  <w:style w:type="paragraph" w:customStyle="1" w:styleId="9D1BC05D7BC342429B6E4FF6828ABE8B">
    <w:name w:val="9D1BC05D7BC342429B6E4FF6828ABE8B"/>
    <w:rsid w:val="00D87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anchordoqui 898  saenz peña</CompanyAddress>
  <CompanyPhone>42 años</CompanyPhone>
  <CompanyFax/>
  <CompanyEmail>aro7576@outlook.com.ar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ACF95EE-B050-4F54-8918-0DAEA5128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37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rodriguez</dc:creator>
  <cp:lastModifiedBy>Mariel</cp:lastModifiedBy>
  <cp:revision>14</cp:revision>
  <dcterms:created xsi:type="dcterms:W3CDTF">2018-12-19T16:15:00Z</dcterms:created>
  <dcterms:modified xsi:type="dcterms:W3CDTF">2019-01-09T15:45:00Z</dcterms:modified>
</cp:coreProperties>
</file>